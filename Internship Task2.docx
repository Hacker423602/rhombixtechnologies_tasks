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2B579A" w:themeFill="accent5"/>
        <w:tblLook w:val="0600" w:firstRow="0" w:lastRow="0" w:firstColumn="0" w:lastColumn="0" w:noHBand="1" w:noVBand="1"/>
      </w:tblPr>
      <w:tblGrid>
        <w:gridCol w:w="7920"/>
        <w:gridCol w:w="1440"/>
      </w:tblGrid>
      <w:tr w:rsidR="007378F1" w14:paraId="2BBD13F2" w14:textId="77777777" w:rsidTr="007378F1">
        <w:tc>
          <w:tcPr>
            <w:tcW w:w="7920" w:type="dxa"/>
            <w:shd w:val="clear" w:color="auto" w:fill="2B579A" w:themeFill="accent5"/>
          </w:tcPr>
          <w:p w14:paraId="5A94C8E5" w14:textId="7458516C" w:rsidR="007378F1" w:rsidRPr="0026504D" w:rsidRDefault="0087025D" w:rsidP="007378F1">
            <w:pPr>
              <w:pStyle w:val="Title"/>
            </w:pPr>
            <w:r>
              <w:t>C++</w:t>
            </w:r>
          </w:p>
          <w:p w14:paraId="18EBDE5A" w14:textId="365200C7" w:rsidR="007378F1" w:rsidRDefault="0087025D" w:rsidP="007378F1">
            <w:pPr>
              <w:pStyle w:val="Subtitle"/>
            </w:pPr>
            <w:bookmarkStart w:id="0" w:name="_Hlk487785372"/>
            <w:bookmarkEnd w:id="0"/>
            <w:r>
              <w:t>Task 2 of Internship</w:t>
            </w:r>
          </w:p>
        </w:tc>
        <w:tc>
          <w:tcPr>
            <w:tcW w:w="1440" w:type="dxa"/>
            <w:shd w:val="clear" w:color="auto" w:fill="2B579A" w:themeFill="accent5"/>
            <w:vAlign w:val="bottom"/>
          </w:tcPr>
          <w:p w14:paraId="2BBDCF0E" w14:textId="77777777" w:rsidR="007378F1" w:rsidRDefault="007378F1" w:rsidP="007378F1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0"/>
              <w:jc w:val="right"/>
            </w:pPr>
            <w:r w:rsidRPr="0026504D">
              <w:rPr>
                <w:noProof/>
              </w:rPr>
              <w:drawing>
                <wp:inline distT="0" distB="0" distL="0" distR="0" wp14:anchorId="5D6C5021" wp14:editId="1F4AF3F5">
                  <wp:extent cx="685800" cy="621792"/>
                  <wp:effectExtent l="0" t="0" r="0" b="6985"/>
                  <wp:docPr id="192" name="Picture 192" descr="Microsoft Wor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TakeTour_Word_RevLogo-02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685800" cy="6217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592B57" w14:textId="6EC1E30C" w:rsidR="0087025D" w:rsidRDefault="0087025D" w:rsidP="0087025D">
      <w:pPr>
        <w:pStyle w:val="Heading1"/>
      </w:pPr>
      <w:r>
        <w:t>Explanation of Tasks</w:t>
      </w:r>
    </w:p>
    <w:p w14:paraId="1360105C" w14:textId="77777777" w:rsidR="0087025D" w:rsidRDefault="0087025D" w:rsidP="0087025D">
      <w:pPr>
        <w:rPr>
          <w:b/>
          <w:bCs/>
        </w:rPr>
      </w:pPr>
    </w:p>
    <w:p w14:paraId="7206D266" w14:textId="1B7C8752" w:rsidR="0087025D" w:rsidRPr="0087025D" w:rsidRDefault="0087025D" w:rsidP="0087025D">
      <w:pPr>
        <w:rPr>
          <w:b/>
          <w:bCs/>
        </w:rPr>
      </w:pPr>
      <w:r w:rsidRPr="0087025D">
        <w:rPr>
          <w:b/>
          <w:bCs/>
        </w:rPr>
        <w:t>Task 1: Quiz Game</w:t>
      </w:r>
    </w:p>
    <w:p w14:paraId="610BF12C" w14:textId="348807FB" w:rsidR="0087025D" w:rsidRDefault="0087025D" w:rsidP="0087025D">
      <w:r>
        <w:t>I create a small quiz app where:</w:t>
      </w:r>
    </w:p>
    <w:p w14:paraId="2B3D9D8D" w14:textId="61A6E88C" w:rsidR="0087025D" w:rsidRDefault="0087025D" w:rsidP="0087025D">
      <w:r>
        <w:t>The user enters their name to register.</w:t>
      </w:r>
    </w:p>
    <w:p w14:paraId="13F896BD" w14:textId="5B341DD2" w:rsidR="0087025D" w:rsidRDefault="0087025D" w:rsidP="0087025D">
      <w:r>
        <w:t>The quiz shows multiple-choice questions.</w:t>
      </w:r>
    </w:p>
    <w:p w14:paraId="30B76E25" w14:textId="7968EEC2" w:rsidR="0087025D" w:rsidRDefault="0087025D" w:rsidP="0087025D">
      <w:r>
        <w:t>The user answers by choosing options (1 to 4).</w:t>
      </w:r>
    </w:p>
    <w:p w14:paraId="67310B28" w14:textId="499C70C7" w:rsidR="0087025D" w:rsidRDefault="0087025D" w:rsidP="0087025D">
      <w:r>
        <w:t>The app tells if the answer is correct or wrong.</w:t>
      </w:r>
    </w:p>
    <w:p w14:paraId="116E071F" w14:textId="4513DABF" w:rsidR="0087025D" w:rsidRDefault="0087025D" w:rsidP="0087025D">
      <w:r>
        <w:t>At the end, it shows the correct answers and the user's score.</w:t>
      </w:r>
    </w:p>
    <w:p w14:paraId="286A9255" w14:textId="77777777" w:rsidR="0087025D" w:rsidRDefault="0087025D" w:rsidP="0087025D"/>
    <w:p w14:paraId="18270DE0" w14:textId="6A281349" w:rsidR="0087025D" w:rsidRDefault="0087025D" w:rsidP="0087025D">
      <w:r>
        <w:t xml:space="preserve">                                      </w:t>
      </w:r>
      <w:r>
        <w:sym w:font="Wingdings" w:char="F0CB"/>
      </w:r>
      <w:r>
        <w:t xml:space="preserve"> </w:t>
      </w:r>
      <w:r>
        <w:sym w:font="Wingdings" w:char="F0CB"/>
      </w:r>
      <w:r>
        <w:sym w:font="Wingdings" w:char="F0CB"/>
      </w:r>
      <w:r>
        <w:t xml:space="preserve">  </w:t>
      </w:r>
      <w:r>
        <w:sym w:font="Wingdings" w:char="F0CB"/>
      </w:r>
      <w:r>
        <w:t xml:space="preserve"> </w:t>
      </w:r>
      <w:r>
        <w:sym w:font="Wingdings" w:char="F0CB"/>
      </w:r>
      <w:r>
        <w:sym w:font="Wingdings" w:char="F0CB"/>
      </w:r>
      <w:r>
        <w:t xml:space="preserve"> </w:t>
      </w:r>
      <w:r>
        <w:sym w:font="Wingdings" w:char="F0CB"/>
      </w:r>
    </w:p>
    <w:p w14:paraId="78ED52B7" w14:textId="7F0027B7" w:rsidR="0087025D" w:rsidRDefault="0087025D" w:rsidP="0087025D">
      <w:r>
        <w:t xml:space="preserve">  </w:t>
      </w:r>
    </w:p>
    <w:p w14:paraId="0E54F7FC" w14:textId="4455E651" w:rsidR="0087025D" w:rsidRPr="0087025D" w:rsidRDefault="0087025D" w:rsidP="0087025D">
      <w:pPr>
        <w:rPr>
          <w:b/>
          <w:bCs/>
        </w:rPr>
      </w:pPr>
      <w:r w:rsidRPr="0087025D">
        <w:rPr>
          <w:b/>
          <w:bCs/>
        </w:rPr>
        <w:t>Task 2: Game of Life</w:t>
      </w:r>
    </w:p>
    <w:p w14:paraId="3C96F371" w14:textId="421D7A31" w:rsidR="0087025D" w:rsidRDefault="0087025D" w:rsidP="0087025D">
      <w:r>
        <w:t>In this I create a simulation of Conway’s Game of Life:</w:t>
      </w:r>
    </w:p>
    <w:p w14:paraId="2F5209E2" w14:textId="7FE570C1" w:rsidR="0087025D" w:rsidRDefault="0087025D" w:rsidP="0087025D">
      <w:r>
        <w:t>A 5x5 grid shows live (*) and dead (.) cells.</w:t>
      </w:r>
    </w:p>
    <w:p w14:paraId="58D1C1B0" w14:textId="20239CD8" w:rsidR="0087025D" w:rsidRDefault="0087025D" w:rsidP="0087025D">
      <w:r>
        <w:t>A predefined pattern (a line of stars) is used.</w:t>
      </w:r>
    </w:p>
    <w:p w14:paraId="641ECA2B" w14:textId="1144C058" w:rsidR="0087025D" w:rsidRDefault="0087025D" w:rsidP="0087025D">
      <w:r>
        <w:t>The grid updates automatically based on rules.</w:t>
      </w:r>
    </w:p>
    <w:p w14:paraId="5CD921CC" w14:textId="1593BA73" w:rsidR="0087025D" w:rsidRDefault="0087025D" w:rsidP="0087025D">
      <w:r>
        <w:t>The user can watch how the cells evolve over time.</w:t>
      </w:r>
    </w:p>
    <w:p w14:paraId="476544DD" w14:textId="5F649662" w:rsidR="0087025D" w:rsidRDefault="0087025D" w:rsidP="0087025D">
      <w:r>
        <w:t>It simulates how cells live or die depending on their neighbors.</w:t>
      </w:r>
    </w:p>
    <w:p w14:paraId="4F44C351" w14:textId="77777777" w:rsidR="0087025D" w:rsidRDefault="0087025D" w:rsidP="0087025D"/>
    <w:p w14:paraId="5A7942BD" w14:textId="022F6160" w:rsidR="0087025D" w:rsidRDefault="0087025D" w:rsidP="0087025D">
      <w:r>
        <w:t xml:space="preserve">                                      </w:t>
      </w:r>
      <w:r>
        <w:sym w:font="Wingdings" w:char="F0CB"/>
      </w:r>
      <w:r>
        <w:t xml:space="preserve"> </w:t>
      </w:r>
      <w:r>
        <w:sym w:font="Wingdings" w:char="F0CB"/>
      </w:r>
      <w:r>
        <w:sym w:font="Wingdings" w:char="F0CB"/>
      </w:r>
      <w:r>
        <w:t xml:space="preserve"> </w:t>
      </w:r>
      <w:r>
        <w:sym w:font="Wingdings" w:char="F0CB"/>
      </w:r>
      <w:r>
        <w:t xml:space="preserve"> </w:t>
      </w:r>
      <w:r>
        <w:sym w:font="Wingdings" w:char="F0CB"/>
      </w:r>
      <w:r>
        <w:sym w:font="Wingdings" w:char="F0CB"/>
      </w:r>
      <w:r>
        <w:t xml:space="preserve"> </w:t>
      </w:r>
      <w:r>
        <w:sym w:font="Wingdings" w:char="F0CB"/>
      </w:r>
    </w:p>
    <w:p w14:paraId="07CC5E93" w14:textId="532E13A3" w:rsidR="0026484A" w:rsidRPr="0026504D" w:rsidRDefault="0026484A" w:rsidP="0026504D">
      <w:pPr>
        <w:pStyle w:val="Heading1-PageBreak"/>
      </w:pPr>
      <w:r w:rsidRPr="0026504D">
        <w:lastRenderedPageBreak/>
        <w:t>C</w:t>
      </w:r>
      <w:r w:rsidR="0087025D">
        <w:t>++ PROGRAM FOR ONLINE QUIZ GAME</w:t>
      </w:r>
    </w:p>
    <w:p w14:paraId="167C16B1" w14:textId="77777777" w:rsidR="004B41DE" w:rsidRDefault="004B41DE" w:rsidP="004B41DE">
      <w:r>
        <w:t xml:space="preserve">/*Your code has some issues outside the loop like answer and score being </w:t>
      </w:r>
    </w:p>
    <w:p w14:paraId="317F4A36" w14:textId="77777777" w:rsidR="004B41DE" w:rsidRDefault="004B41DE" w:rsidP="004B41DE">
      <w:r>
        <w:t>used without declaration, and logic outside the quiz loop.</w:t>
      </w:r>
    </w:p>
    <w:p w14:paraId="7B4EBF26" w14:textId="77777777" w:rsidR="004B41DE" w:rsidRDefault="004B41DE" w:rsidP="004B41DE">
      <w:r>
        <w:t xml:space="preserve"> Here's the fixed and complete version*/</w:t>
      </w:r>
    </w:p>
    <w:p w14:paraId="1708043A" w14:textId="77777777" w:rsidR="004B41DE" w:rsidRDefault="004B41DE" w:rsidP="004B41DE"/>
    <w:p w14:paraId="2996DC72" w14:textId="77777777" w:rsidR="004B41DE" w:rsidRDefault="004B41DE" w:rsidP="004B41DE">
      <w:r>
        <w:t>#include &lt;iostream&gt;</w:t>
      </w:r>
    </w:p>
    <w:p w14:paraId="1B93BDCF" w14:textId="77777777" w:rsidR="004B41DE" w:rsidRDefault="004B41DE" w:rsidP="004B41DE">
      <w:r>
        <w:t>#include &lt;vector&gt;</w:t>
      </w:r>
    </w:p>
    <w:p w14:paraId="0DE5711D" w14:textId="77777777" w:rsidR="004B41DE" w:rsidRDefault="004B41DE" w:rsidP="004B41DE">
      <w:r>
        <w:t>#include &lt;string&gt;</w:t>
      </w:r>
    </w:p>
    <w:p w14:paraId="363120E1" w14:textId="77777777" w:rsidR="004B41DE" w:rsidRDefault="004B41DE" w:rsidP="004B41DE">
      <w:r>
        <w:t>using namespace std;</w:t>
      </w:r>
    </w:p>
    <w:p w14:paraId="15C72C2F" w14:textId="77777777" w:rsidR="004B41DE" w:rsidRDefault="004B41DE" w:rsidP="004B41DE"/>
    <w:p w14:paraId="14F6D5C0" w14:textId="77777777" w:rsidR="004B41DE" w:rsidRDefault="004B41DE" w:rsidP="004B41DE">
      <w:r>
        <w:t>// Structure for each question</w:t>
      </w:r>
    </w:p>
    <w:p w14:paraId="5C72F5F3" w14:textId="77777777" w:rsidR="004B41DE" w:rsidRDefault="004B41DE" w:rsidP="004B41DE">
      <w:r>
        <w:t>struct Question {</w:t>
      </w:r>
    </w:p>
    <w:p w14:paraId="415244E4" w14:textId="77777777" w:rsidR="004B41DE" w:rsidRDefault="004B41DE" w:rsidP="004B41DE">
      <w:r>
        <w:t xml:space="preserve">    string question;</w:t>
      </w:r>
    </w:p>
    <w:p w14:paraId="0C29C1F6" w14:textId="77777777" w:rsidR="004B41DE" w:rsidRDefault="004B41DE" w:rsidP="004B41DE">
      <w:r>
        <w:t xml:space="preserve">    string </w:t>
      </w:r>
      <w:proofErr w:type="gramStart"/>
      <w:r>
        <w:t>options[</w:t>
      </w:r>
      <w:proofErr w:type="gramEnd"/>
      <w:r>
        <w:t>4];</w:t>
      </w:r>
    </w:p>
    <w:p w14:paraId="3902B9C2" w14:textId="77777777" w:rsidR="004B41DE" w:rsidRDefault="004B41DE" w:rsidP="004B41DE">
      <w:r>
        <w:t xml:space="preserve">    int </w:t>
      </w:r>
      <w:proofErr w:type="spellStart"/>
      <w:r>
        <w:t>correctOption</w:t>
      </w:r>
      <w:proofErr w:type="spellEnd"/>
      <w:r>
        <w:t>; // index 0-3</w:t>
      </w:r>
    </w:p>
    <w:p w14:paraId="389D1494" w14:textId="77777777" w:rsidR="004B41DE" w:rsidRDefault="004B41DE" w:rsidP="004B41DE"/>
    <w:p w14:paraId="7D2B4814" w14:textId="77777777" w:rsidR="004B41DE" w:rsidRDefault="004B41DE" w:rsidP="004B41DE">
      <w:r>
        <w:t xml:space="preserve">    </w:t>
      </w:r>
      <w:proofErr w:type="gramStart"/>
      <w:r>
        <w:t>Question(</w:t>
      </w:r>
      <w:proofErr w:type="gramEnd"/>
      <w:r>
        <w:t>string q, string op1, string op2, string op3, string op4, int correct) {</w:t>
      </w:r>
    </w:p>
    <w:p w14:paraId="00793110" w14:textId="77777777" w:rsidR="004B41DE" w:rsidRDefault="004B41DE" w:rsidP="004B41DE">
      <w:r>
        <w:t xml:space="preserve">        question = q;</w:t>
      </w:r>
    </w:p>
    <w:p w14:paraId="445BE7C9" w14:textId="77777777" w:rsidR="004B41DE" w:rsidRDefault="004B41DE" w:rsidP="004B41DE">
      <w:r>
        <w:t xml:space="preserve">        </w:t>
      </w:r>
      <w:proofErr w:type="gramStart"/>
      <w:r>
        <w:t>options[</w:t>
      </w:r>
      <w:proofErr w:type="gramEnd"/>
      <w:r>
        <w:t>0] = op1;</w:t>
      </w:r>
    </w:p>
    <w:p w14:paraId="14D7F3F9" w14:textId="77777777" w:rsidR="004B41DE" w:rsidRDefault="004B41DE" w:rsidP="004B41DE">
      <w:r>
        <w:t xml:space="preserve">        </w:t>
      </w:r>
      <w:proofErr w:type="gramStart"/>
      <w:r>
        <w:t>options[</w:t>
      </w:r>
      <w:proofErr w:type="gramEnd"/>
      <w:r>
        <w:t>1] = op2;</w:t>
      </w:r>
    </w:p>
    <w:p w14:paraId="3BB75041" w14:textId="77777777" w:rsidR="004B41DE" w:rsidRDefault="004B41DE" w:rsidP="004B41DE">
      <w:r>
        <w:t xml:space="preserve">        </w:t>
      </w:r>
      <w:proofErr w:type="gramStart"/>
      <w:r>
        <w:t>options[</w:t>
      </w:r>
      <w:proofErr w:type="gramEnd"/>
      <w:r>
        <w:t>2] = op3;</w:t>
      </w:r>
    </w:p>
    <w:p w14:paraId="028E9B51" w14:textId="77777777" w:rsidR="004B41DE" w:rsidRDefault="004B41DE" w:rsidP="004B41DE">
      <w:r>
        <w:t xml:space="preserve">        </w:t>
      </w:r>
      <w:proofErr w:type="gramStart"/>
      <w:r>
        <w:t>options[</w:t>
      </w:r>
      <w:proofErr w:type="gramEnd"/>
      <w:r>
        <w:t>3] = op4;</w:t>
      </w:r>
    </w:p>
    <w:p w14:paraId="33E933C4" w14:textId="77777777" w:rsidR="004B41DE" w:rsidRDefault="004B41DE" w:rsidP="004B41DE">
      <w:r>
        <w:t xml:space="preserve">        </w:t>
      </w:r>
      <w:proofErr w:type="spellStart"/>
      <w:r>
        <w:t>correctOption</w:t>
      </w:r>
      <w:proofErr w:type="spellEnd"/>
      <w:r>
        <w:t xml:space="preserve"> = correct;</w:t>
      </w:r>
    </w:p>
    <w:p w14:paraId="1473A8AB" w14:textId="77777777" w:rsidR="004B41DE" w:rsidRDefault="004B41DE" w:rsidP="004B41DE">
      <w:r>
        <w:t xml:space="preserve">    }</w:t>
      </w:r>
    </w:p>
    <w:p w14:paraId="341A7706" w14:textId="77777777" w:rsidR="004B41DE" w:rsidRDefault="004B41DE" w:rsidP="004B41DE">
      <w:r>
        <w:t>};</w:t>
      </w:r>
    </w:p>
    <w:p w14:paraId="7654DEEB" w14:textId="77777777" w:rsidR="004B41DE" w:rsidRDefault="004B41DE" w:rsidP="004B41DE"/>
    <w:p w14:paraId="30F8D0FD" w14:textId="77777777" w:rsidR="004B41DE" w:rsidRDefault="004B41DE" w:rsidP="004B41D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47637E0" w14:textId="77777777" w:rsidR="004B41DE" w:rsidRDefault="004B41DE" w:rsidP="004B41DE">
      <w:r>
        <w:t xml:space="preserve">    string username;</w:t>
      </w:r>
    </w:p>
    <w:p w14:paraId="564A6E88" w14:textId="77777777" w:rsidR="004B41DE" w:rsidRDefault="004B41DE" w:rsidP="004B41DE">
      <w:r>
        <w:t xml:space="preserve">    int score = 0, answer;</w:t>
      </w:r>
    </w:p>
    <w:p w14:paraId="007F2F4D" w14:textId="77777777" w:rsidR="004B41DE" w:rsidRDefault="004B41DE" w:rsidP="004B41DE"/>
    <w:p w14:paraId="2A4652EC" w14:textId="77777777" w:rsidR="004B41DE" w:rsidRDefault="004B41DE" w:rsidP="004B41DE">
      <w:r>
        <w:t xml:space="preserve">    </w:t>
      </w:r>
      <w:proofErr w:type="spellStart"/>
      <w:r>
        <w:t>cout</w:t>
      </w:r>
      <w:proofErr w:type="spellEnd"/>
      <w:r>
        <w:t xml:space="preserve"> &lt;&lt; "Welcome to the Quiz </w:t>
      </w:r>
      <w:proofErr w:type="gramStart"/>
      <w:r>
        <w:t>Game!\</w:t>
      </w:r>
      <w:proofErr w:type="gramEnd"/>
      <w:r>
        <w:t>n";</w:t>
      </w:r>
    </w:p>
    <w:p w14:paraId="66E7F92E" w14:textId="77777777" w:rsidR="004B41DE" w:rsidRDefault="004B41DE" w:rsidP="004B41DE">
      <w:r>
        <w:t xml:space="preserve">    </w:t>
      </w:r>
      <w:proofErr w:type="spellStart"/>
      <w:r>
        <w:t>cout</w:t>
      </w:r>
      <w:proofErr w:type="spellEnd"/>
      <w:r>
        <w:t xml:space="preserve"> &lt;&lt; "Enter your name to register: ";</w:t>
      </w:r>
    </w:p>
    <w:p w14:paraId="6C4F500F" w14:textId="77777777" w:rsidR="004B41DE" w:rsidRDefault="004B41DE" w:rsidP="004B41DE">
      <w:r>
        <w:t xml:space="preserve">    </w:t>
      </w:r>
      <w:proofErr w:type="spellStart"/>
      <w:r>
        <w:t>cin</w:t>
      </w:r>
      <w:proofErr w:type="spellEnd"/>
      <w:r>
        <w:t xml:space="preserve"> &gt;&gt; username;</w:t>
      </w:r>
    </w:p>
    <w:p w14:paraId="39BF38A6" w14:textId="77777777" w:rsidR="004B41DE" w:rsidRDefault="004B41DE" w:rsidP="004B41DE"/>
    <w:p w14:paraId="77ED130A" w14:textId="77777777" w:rsidR="004B41DE" w:rsidRDefault="004B41DE" w:rsidP="004B41DE">
      <w:r>
        <w:t xml:space="preserve">    vector&lt;Question&gt; quiz;</w:t>
      </w:r>
    </w:p>
    <w:p w14:paraId="5D00658F" w14:textId="77777777" w:rsidR="004B41DE" w:rsidRDefault="004B41DE" w:rsidP="004B41DE">
      <w:r>
        <w:t xml:space="preserve">    </w:t>
      </w:r>
      <w:proofErr w:type="spellStart"/>
      <w:proofErr w:type="gramStart"/>
      <w:r>
        <w:t>quiz.push</w:t>
      </w:r>
      <w:proofErr w:type="gramEnd"/>
      <w:r>
        <w:t>_</w:t>
      </w:r>
      <w:proofErr w:type="gramStart"/>
      <w:r>
        <w:t>back</w:t>
      </w:r>
      <w:proofErr w:type="spellEnd"/>
      <w:r>
        <w:t>(Question(</w:t>
      </w:r>
      <w:proofErr w:type="gramEnd"/>
      <w:r>
        <w:t>"What is the capital of France?", "1) Berlin",</w:t>
      </w:r>
    </w:p>
    <w:p w14:paraId="734513C2" w14:textId="77777777" w:rsidR="004B41DE" w:rsidRDefault="004B41DE" w:rsidP="004B41DE">
      <w:r>
        <w:tab/>
        <w:t xml:space="preserve"> "2) London", "3) Paris", "4) Rome", 2));</w:t>
      </w:r>
    </w:p>
    <w:p w14:paraId="3C14007F" w14:textId="77777777" w:rsidR="004B41DE" w:rsidRDefault="004B41DE" w:rsidP="004B41DE">
      <w:r>
        <w:t xml:space="preserve">    </w:t>
      </w:r>
      <w:proofErr w:type="spellStart"/>
      <w:proofErr w:type="gramStart"/>
      <w:r>
        <w:t>quiz.push</w:t>
      </w:r>
      <w:proofErr w:type="gramEnd"/>
      <w:r>
        <w:t>_</w:t>
      </w:r>
      <w:proofErr w:type="gramStart"/>
      <w:r>
        <w:t>back</w:t>
      </w:r>
      <w:proofErr w:type="spellEnd"/>
      <w:r>
        <w:t>(Question(</w:t>
      </w:r>
      <w:proofErr w:type="gramEnd"/>
      <w:r>
        <w:t>"Which planet is known as the Red Planet?",</w:t>
      </w:r>
    </w:p>
    <w:p w14:paraId="6663EE43" w14:textId="77777777" w:rsidR="004B41DE" w:rsidRDefault="004B41DE" w:rsidP="004B41DE">
      <w:r>
        <w:tab/>
        <w:t xml:space="preserve"> "1) Earth", "2) Mars", "3) Jupiter", "4) Saturn", 1));</w:t>
      </w:r>
    </w:p>
    <w:p w14:paraId="22B87049" w14:textId="77777777" w:rsidR="004B41DE" w:rsidRDefault="004B41DE" w:rsidP="004B41DE">
      <w:r>
        <w:t xml:space="preserve">    </w:t>
      </w:r>
      <w:proofErr w:type="spellStart"/>
      <w:proofErr w:type="gramStart"/>
      <w:r>
        <w:t>quiz.push</w:t>
      </w:r>
      <w:proofErr w:type="gramEnd"/>
      <w:r>
        <w:t>_</w:t>
      </w:r>
      <w:proofErr w:type="gramStart"/>
      <w:r>
        <w:t>back</w:t>
      </w:r>
      <w:proofErr w:type="spellEnd"/>
      <w:r>
        <w:t>(Question(</w:t>
      </w:r>
      <w:proofErr w:type="gramEnd"/>
      <w:r>
        <w:t xml:space="preserve">"Which language is used for web apps?", </w:t>
      </w:r>
    </w:p>
    <w:p w14:paraId="18B8623C" w14:textId="77777777" w:rsidR="004B41DE" w:rsidRDefault="004B41DE" w:rsidP="004B41DE">
      <w:r>
        <w:tab/>
        <w:t>"1) Python", "2) JavaScript", "3) C++", "4) Java", 1));</w:t>
      </w:r>
    </w:p>
    <w:p w14:paraId="749D56BC" w14:textId="77777777" w:rsidR="004B41DE" w:rsidRDefault="004B41DE" w:rsidP="004B41DE"/>
    <w:p w14:paraId="53155A50" w14:textId="77777777" w:rsidR="004B41DE" w:rsidRDefault="004B41DE" w:rsidP="004B41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quiz.size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5369E2E" w14:textId="77777777" w:rsidR="004B41DE" w:rsidRDefault="004B41DE" w:rsidP="004B41D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nQ</w:t>
      </w:r>
      <w:proofErr w:type="spellEnd"/>
      <w:r>
        <w:t xml:space="preserve">" &lt;&lt; </w:t>
      </w:r>
      <w:proofErr w:type="spellStart"/>
      <w:r>
        <w:t>i</w:t>
      </w:r>
      <w:proofErr w:type="spellEnd"/>
      <w:r>
        <w:t xml:space="preserve"> + 1 &lt;&lt; ": " &lt;&lt; quiz[</w:t>
      </w:r>
      <w:proofErr w:type="spellStart"/>
      <w:r>
        <w:t>i</w:t>
      </w:r>
      <w:proofErr w:type="spellEnd"/>
      <w:proofErr w:type="gramStart"/>
      <w:r>
        <w:t>].question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B5F32DC" w14:textId="77777777" w:rsidR="004B41DE" w:rsidRDefault="004B41DE" w:rsidP="004B41DE">
      <w:r>
        <w:t xml:space="preserve">        for (int j = 0; j &lt; 4; </w:t>
      </w:r>
      <w:proofErr w:type="spellStart"/>
      <w:r>
        <w:t>j++</w:t>
      </w:r>
      <w:proofErr w:type="spellEnd"/>
      <w:r>
        <w:t>)</w:t>
      </w:r>
    </w:p>
    <w:p w14:paraId="1E2F0E58" w14:textId="77777777" w:rsidR="004B41DE" w:rsidRDefault="004B41DE" w:rsidP="004B41DE">
      <w:r>
        <w:t xml:space="preserve">            </w:t>
      </w:r>
      <w:proofErr w:type="spellStart"/>
      <w:r>
        <w:t>cout</w:t>
      </w:r>
      <w:proofErr w:type="spellEnd"/>
      <w:r>
        <w:t xml:space="preserve"> &lt;&lt; quiz[</w:t>
      </w:r>
      <w:proofErr w:type="spellStart"/>
      <w:r>
        <w:t>i</w:t>
      </w:r>
      <w:proofErr w:type="spellEnd"/>
      <w:proofErr w:type="gramStart"/>
      <w:r>
        <w:t>].options</w:t>
      </w:r>
      <w:proofErr w:type="gramEnd"/>
      <w:r>
        <w:t xml:space="preserve">[j] &lt;&lt; </w:t>
      </w:r>
      <w:proofErr w:type="spellStart"/>
      <w:r>
        <w:t>endl</w:t>
      </w:r>
      <w:proofErr w:type="spellEnd"/>
      <w:r>
        <w:t>;</w:t>
      </w:r>
    </w:p>
    <w:p w14:paraId="0E461971" w14:textId="77777777" w:rsidR="004B41DE" w:rsidRDefault="004B41DE" w:rsidP="004B41DE"/>
    <w:p w14:paraId="324AC4DD" w14:textId="77777777" w:rsidR="004B41DE" w:rsidRDefault="004B41DE" w:rsidP="004B41DE">
      <w:r>
        <w:t xml:space="preserve">        </w:t>
      </w:r>
      <w:proofErr w:type="spellStart"/>
      <w:r>
        <w:t>cout</w:t>
      </w:r>
      <w:proofErr w:type="spellEnd"/>
      <w:r>
        <w:t xml:space="preserve"> &lt;&lt; "Your answer (1-4): ";</w:t>
      </w:r>
    </w:p>
    <w:p w14:paraId="796F30B1" w14:textId="77777777" w:rsidR="004B41DE" w:rsidRDefault="004B41DE" w:rsidP="004B41DE">
      <w:r>
        <w:t xml:space="preserve">        </w:t>
      </w:r>
      <w:proofErr w:type="spellStart"/>
      <w:r>
        <w:t>cin</w:t>
      </w:r>
      <w:proofErr w:type="spellEnd"/>
      <w:r>
        <w:t xml:space="preserve"> &gt;&gt; answer;</w:t>
      </w:r>
    </w:p>
    <w:p w14:paraId="39ABF169" w14:textId="77777777" w:rsidR="004B41DE" w:rsidRDefault="004B41DE" w:rsidP="004B41DE"/>
    <w:p w14:paraId="14590D68" w14:textId="77777777" w:rsidR="004B41DE" w:rsidRDefault="004B41DE" w:rsidP="004B41DE">
      <w:r>
        <w:t xml:space="preserve">        if (answer - 1 == quiz[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correctOption</w:t>
      </w:r>
      <w:proofErr w:type="spellEnd"/>
      <w:proofErr w:type="gramEnd"/>
      <w:r>
        <w:t>) {</w:t>
      </w:r>
    </w:p>
    <w:p w14:paraId="37641477" w14:textId="77777777" w:rsidR="004B41DE" w:rsidRDefault="004B41DE" w:rsidP="004B41DE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Correct!\</w:t>
      </w:r>
      <w:proofErr w:type="gramEnd"/>
      <w:r>
        <w:t>n";</w:t>
      </w:r>
    </w:p>
    <w:p w14:paraId="1571F03A" w14:textId="77777777" w:rsidR="004B41DE" w:rsidRDefault="004B41DE" w:rsidP="004B41DE">
      <w:r>
        <w:t xml:space="preserve">            score++;</w:t>
      </w:r>
    </w:p>
    <w:p w14:paraId="4F199020" w14:textId="77777777" w:rsidR="004B41DE" w:rsidRDefault="004B41DE" w:rsidP="004B41DE">
      <w:r>
        <w:lastRenderedPageBreak/>
        <w:t xml:space="preserve">        } else {</w:t>
      </w:r>
    </w:p>
    <w:p w14:paraId="22BAF82A" w14:textId="77777777" w:rsidR="004B41DE" w:rsidRDefault="004B41DE" w:rsidP="004B41DE">
      <w:r>
        <w:t xml:space="preserve">            </w:t>
      </w:r>
      <w:proofErr w:type="spellStart"/>
      <w:r>
        <w:t>cout</w:t>
      </w:r>
      <w:proofErr w:type="spellEnd"/>
      <w:r>
        <w:t xml:space="preserve"> &lt;&lt; "Wrong. Correct answer: " &lt;&lt; quiz[</w:t>
      </w:r>
      <w:proofErr w:type="spellStart"/>
      <w:r>
        <w:t>i</w:t>
      </w:r>
      <w:proofErr w:type="spellEnd"/>
      <w:proofErr w:type="gramStart"/>
      <w:r>
        <w:t>].options</w:t>
      </w:r>
      <w:proofErr w:type="gramEnd"/>
      <w:r>
        <w:t>[quiz[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correctOption</w:t>
      </w:r>
      <w:proofErr w:type="spellEnd"/>
      <w:proofErr w:type="gramEnd"/>
      <w:r>
        <w:t>] &lt;&lt; "\n";</w:t>
      </w:r>
    </w:p>
    <w:p w14:paraId="79CF233E" w14:textId="77777777" w:rsidR="004B41DE" w:rsidRDefault="004B41DE" w:rsidP="004B41DE">
      <w:r>
        <w:t xml:space="preserve">        }</w:t>
      </w:r>
    </w:p>
    <w:p w14:paraId="1A880660" w14:textId="77777777" w:rsidR="004B41DE" w:rsidRDefault="004B41DE" w:rsidP="004B41DE">
      <w:r>
        <w:t xml:space="preserve">    }</w:t>
      </w:r>
    </w:p>
    <w:p w14:paraId="6F69464C" w14:textId="77777777" w:rsidR="004B41DE" w:rsidRDefault="004B41DE" w:rsidP="004B41DE"/>
    <w:p w14:paraId="34BABF01" w14:textId="77777777" w:rsidR="004B41DE" w:rsidRDefault="004B41DE" w:rsidP="004B41DE">
      <w:r>
        <w:t xml:space="preserve">    </w:t>
      </w:r>
      <w:proofErr w:type="spellStart"/>
      <w:r>
        <w:t>cout</w:t>
      </w:r>
      <w:proofErr w:type="spellEnd"/>
      <w:r>
        <w:t xml:space="preserve"> &lt;&lt; "\n=== Quiz Complete ===\n";</w:t>
      </w:r>
    </w:p>
    <w:p w14:paraId="7B3E6AB1" w14:textId="77777777" w:rsidR="004B41DE" w:rsidRDefault="004B41DE" w:rsidP="004B41DE">
      <w:r>
        <w:t xml:space="preserve">    </w:t>
      </w:r>
      <w:proofErr w:type="spellStart"/>
      <w:r>
        <w:t>cout</w:t>
      </w:r>
      <w:proofErr w:type="spellEnd"/>
      <w:r>
        <w:t xml:space="preserve"> &lt;&lt; "Username: " &lt;&lt; username &lt;&lt; </w:t>
      </w:r>
      <w:proofErr w:type="spellStart"/>
      <w:r>
        <w:t>endl</w:t>
      </w:r>
      <w:proofErr w:type="spellEnd"/>
      <w:r>
        <w:t>;</w:t>
      </w:r>
    </w:p>
    <w:p w14:paraId="249006A2" w14:textId="77777777" w:rsidR="004B41DE" w:rsidRDefault="004B41DE" w:rsidP="004B41DE">
      <w:r>
        <w:t xml:space="preserve">    </w:t>
      </w:r>
      <w:proofErr w:type="spellStart"/>
      <w:r>
        <w:t>cout</w:t>
      </w:r>
      <w:proofErr w:type="spellEnd"/>
      <w:r>
        <w:t xml:space="preserve"> &lt;&lt; "Score: " &lt;&lt; score &lt;&lt; " out of " &lt;&lt; </w:t>
      </w:r>
      <w:proofErr w:type="spellStart"/>
      <w:proofErr w:type="gramStart"/>
      <w:r>
        <w:t>quiz.size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45B31EB" w14:textId="77777777" w:rsidR="004B41DE" w:rsidRDefault="004B41DE" w:rsidP="004B41DE">
      <w:r>
        <w:t xml:space="preserve">    return 0;</w:t>
      </w:r>
    </w:p>
    <w:p w14:paraId="7996DFA1" w14:textId="77777777" w:rsidR="004B41DE" w:rsidRDefault="004B41DE" w:rsidP="004B41DE">
      <w:r>
        <w:t>}</w:t>
      </w:r>
    </w:p>
    <w:p w14:paraId="6FD06090" w14:textId="2815671B" w:rsidR="004B41DE" w:rsidRPr="0026504D" w:rsidRDefault="004B41DE" w:rsidP="0026504D">
      <w:pPr>
        <w:pStyle w:val="Heading1"/>
      </w:pPr>
      <w:r>
        <w:t>Console Output</w:t>
      </w:r>
    </w:p>
    <w:p w14:paraId="0CF27217" w14:textId="77777777" w:rsidR="004B41DE" w:rsidRDefault="004B41DE" w:rsidP="00B53817"/>
    <w:p w14:paraId="49778191" w14:textId="686F2C00" w:rsidR="009853E9" w:rsidRPr="00D902A4" w:rsidRDefault="004B41DE" w:rsidP="00B53817">
      <w:r>
        <w:rPr>
          <w:noProof/>
        </w:rPr>
        <w:drawing>
          <wp:inline distT="0" distB="0" distL="0" distR="0" wp14:anchorId="6E4DEB1A" wp14:editId="3E414134">
            <wp:extent cx="5942364" cy="3904590"/>
            <wp:effectExtent l="0" t="0" r="1270" b="1270"/>
            <wp:docPr id="13394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3604" name="Picture 13394360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4968" cy="40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2BF1" w14:textId="6678AA74" w:rsidR="00457BEB" w:rsidRPr="0026504D" w:rsidRDefault="00457BEB" w:rsidP="0026504D">
      <w:pPr>
        <w:pStyle w:val="Heading1-PageBreak"/>
      </w:pPr>
      <w:r w:rsidRPr="0026504D">
        <w:lastRenderedPageBreak/>
        <w:t>S</w:t>
      </w:r>
      <w:r w:rsidR="004B41DE">
        <w:t>C++ PROGRAM FOR GAME OF LIFE        SIMULATION</w:t>
      </w:r>
    </w:p>
    <w:p w14:paraId="03A41AA8" w14:textId="77777777" w:rsidR="004B41DE" w:rsidRDefault="004B41DE" w:rsidP="004B41DE">
      <w:r>
        <w:t>/* Conway’s Game of Life with a fixed 5x5 grid and a predefined pattern*/</w:t>
      </w:r>
    </w:p>
    <w:p w14:paraId="499F57E7" w14:textId="77777777" w:rsidR="004B41DE" w:rsidRDefault="004B41DE" w:rsidP="004B41DE"/>
    <w:p w14:paraId="00FC0D97" w14:textId="77777777" w:rsidR="004B41DE" w:rsidRDefault="004B41DE" w:rsidP="004B41DE">
      <w:r>
        <w:t>#include &lt;iostream&gt;</w:t>
      </w:r>
    </w:p>
    <w:p w14:paraId="60A21712" w14:textId="77777777" w:rsidR="004B41DE" w:rsidRDefault="004B41DE" w:rsidP="004B41DE">
      <w:r>
        <w:t>#include &lt;</w:t>
      </w:r>
      <w:proofErr w:type="spellStart"/>
      <w:r>
        <w:t>windows.h</w:t>
      </w:r>
      <w:proofErr w:type="spellEnd"/>
      <w:r>
        <w:t>&gt;</w:t>
      </w:r>
    </w:p>
    <w:p w14:paraId="741596DC" w14:textId="4C867EA4" w:rsidR="004B41DE" w:rsidRDefault="004B41DE" w:rsidP="004B41DE">
      <w:r>
        <w:t>using namespace std;</w:t>
      </w:r>
    </w:p>
    <w:p w14:paraId="4AE10B68" w14:textId="5EB53358" w:rsidR="004B41DE" w:rsidRDefault="004B41DE" w:rsidP="004B41DE">
      <w:r>
        <w:t>const int GRID_SIZE = 5;</w:t>
      </w:r>
    </w:p>
    <w:p w14:paraId="367F8181" w14:textId="77777777" w:rsidR="004B41DE" w:rsidRDefault="004B41DE" w:rsidP="004B41DE">
      <w:r>
        <w:t xml:space="preserve">void </w:t>
      </w:r>
      <w:proofErr w:type="spellStart"/>
      <w:proofErr w:type="gramStart"/>
      <w:r>
        <w:t>printGrid</w:t>
      </w:r>
      <w:proofErr w:type="spellEnd"/>
      <w:r>
        <w:t>(</w:t>
      </w:r>
      <w:proofErr w:type="gramEnd"/>
      <w:r>
        <w:t xml:space="preserve">int </w:t>
      </w:r>
      <w:proofErr w:type="gramStart"/>
      <w:r>
        <w:t>grid[</w:t>
      </w:r>
      <w:proofErr w:type="gramEnd"/>
      <w:r>
        <w:t>GRID_</w:t>
      </w:r>
      <w:proofErr w:type="gramStart"/>
      <w:r>
        <w:t>SIZE][</w:t>
      </w:r>
      <w:proofErr w:type="gramEnd"/>
      <w:r>
        <w:t>GRID_SIZE]) {</w:t>
      </w:r>
    </w:p>
    <w:p w14:paraId="5497FAD8" w14:textId="77777777" w:rsidR="004B41DE" w:rsidRDefault="004B41DE" w:rsidP="004B41DE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657F0729" w14:textId="77777777" w:rsidR="004B41DE" w:rsidRDefault="004B41DE" w:rsidP="004B41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GRID_SIZE; </w:t>
      </w:r>
      <w:proofErr w:type="spellStart"/>
      <w:r>
        <w:t>i</w:t>
      </w:r>
      <w:proofErr w:type="spellEnd"/>
      <w:r>
        <w:t>++) {</w:t>
      </w:r>
    </w:p>
    <w:p w14:paraId="55428FCD" w14:textId="77777777" w:rsidR="004B41DE" w:rsidRDefault="004B41DE" w:rsidP="004B41DE">
      <w:r>
        <w:t xml:space="preserve">        for (int j = 0; j &lt; GRID_SIZE; </w:t>
      </w:r>
      <w:proofErr w:type="spellStart"/>
      <w:r>
        <w:t>j++</w:t>
      </w:r>
      <w:proofErr w:type="spellEnd"/>
      <w:r>
        <w:t>)</w:t>
      </w:r>
    </w:p>
    <w:p w14:paraId="7593987E" w14:textId="77777777" w:rsidR="004B41DE" w:rsidRDefault="004B41DE" w:rsidP="004B41DE">
      <w:r>
        <w:t xml:space="preserve">            </w:t>
      </w:r>
      <w:proofErr w:type="spellStart"/>
      <w:r>
        <w:t>cout</w:t>
      </w:r>
      <w:proofErr w:type="spellEnd"/>
      <w:r>
        <w:t xml:space="preserve"> &lt;&lt; (grid[</w:t>
      </w:r>
      <w:proofErr w:type="spellStart"/>
      <w:r>
        <w:t>i</w:t>
      </w:r>
      <w:proofErr w:type="spellEnd"/>
      <w:r>
        <w:t>][j</w:t>
      </w:r>
      <w:proofErr w:type="gramStart"/>
      <w:r>
        <w:t>] ?</w:t>
      </w:r>
      <w:proofErr w:type="gramEnd"/>
      <w:r>
        <w:t xml:space="preserve"> '*' : '.') &lt;&lt; " ";</w:t>
      </w:r>
    </w:p>
    <w:p w14:paraId="3A4DFEA1" w14:textId="77777777" w:rsidR="004B41DE" w:rsidRDefault="004B41DE" w:rsidP="004B41D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D2E2CD8" w14:textId="77777777" w:rsidR="004B41DE" w:rsidRDefault="004B41DE" w:rsidP="004B41DE">
      <w:r>
        <w:t xml:space="preserve">    }</w:t>
      </w:r>
    </w:p>
    <w:p w14:paraId="47CB8741" w14:textId="687F8D22" w:rsidR="004B41DE" w:rsidRDefault="004B41DE" w:rsidP="004B41DE">
      <w:r>
        <w:t>}</w:t>
      </w:r>
    </w:p>
    <w:p w14:paraId="6610A885" w14:textId="77777777" w:rsidR="004B41DE" w:rsidRDefault="004B41DE" w:rsidP="004B41DE">
      <w:r>
        <w:t xml:space="preserve">int </w:t>
      </w:r>
      <w:proofErr w:type="spellStart"/>
      <w:proofErr w:type="gramStart"/>
      <w:r>
        <w:t>countNeighbors</w:t>
      </w:r>
      <w:proofErr w:type="spellEnd"/>
      <w:r>
        <w:t>(</w:t>
      </w:r>
      <w:proofErr w:type="gramEnd"/>
      <w:r>
        <w:t xml:space="preserve">int </w:t>
      </w:r>
      <w:proofErr w:type="gramStart"/>
      <w:r>
        <w:t>grid[</w:t>
      </w:r>
      <w:proofErr w:type="gramEnd"/>
      <w:r>
        <w:t>GRID_</w:t>
      </w:r>
      <w:proofErr w:type="gramStart"/>
      <w:r>
        <w:t>SIZE][</w:t>
      </w:r>
      <w:proofErr w:type="gramEnd"/>
      <w:r>
        <w:t>GRID_SIZE], int x, int y) {</w:t>
      </w:r>
    </w:p>
    <w:p w14:paraId="281DE357" w14:textId="77777777" w:rsidR="004B41DE" w:rsidRDefault="004B41DE" w:rsidP="004B41DE">
      <w:r>
        <w:t xml:space="preserve">    int count = 0;</w:t>
      </w:r>
    </w:p>
    <w:p w14:paraId="1DA73F19" w14:textId="77777777" w:rsidR="004B41DE" w:rsidRDefault="004B41DE" w:rsidP="004B41DE">
      <w:r>
        <w:t xml:space="preserve">    for (int </w:t>
      </w:r>
      <w:proofErr w:type="spellStart"/>
      <w:r>
        <w:t>i</w:t>
      </w:r>
      <w:proofErr w:type="spellEnd"/>
      <w:r>
        <w:t xml:space="preserve"> = -1; </w:t>
      </w:r>
      <w:proofErr w:type="spellStart"/>
      <w:r>
        <w:t>i</w:t>
      </w:r>
      <w:proofErr w:type="spellEnd"/>
      <w:r>
        <w:t xml:space="preserve"> &lt;= 1; </w:t>
      </w:r>
      <w:proofErr w:type="spellStart"/>
      <w:r>
        <w:t>i</w:t>
      </w:r>
      <w:proofErr w:type="spellEnd"/>
      <w:r>
        <w:t>++)</w:t>
      </w:r>
    </w:p>
    <w:p w14:paraId="342C684A" w14:textId="77777777" w:rsidR="004B41DE" w:rsidRDefault="004B41DE" w:rsidP="004B41DE">
      <w:r>
        <w:t xml:space="preserve">        for (int j = -1; j &lt;= 1; </w:t>
      </w:r>
      <w:proofErr w:type="spellStart"/>
      <w:r>
        <w:t>j++</w:t>
      </w:r>
      <w:proofErr w:type="spellEnd"/>
      <w:r>
        <w:t>) {</w:t>
      </w:r>
    </w:p>
    <w:p w14:paraId="26A9C04B" w14:textId="77777777" w:rsidR="004B41DE" w:rsidRDefault="004B41DE" w:rsidP="004B41DE">
      <w:r>
        <w:t xml:space="preserve">            if (</w:t>
      </w:r>
      <w:proofErr w:type="spellStart"/>
      <w:r>
        <w:t>i</w:t>
      </w:r>
      <w:proofErr w:type="spellEnd"/>
      <w:r>
        <w:t xml:space="preserve"> == 0 &amp;&amp; j == 0) continue;</w:t>
      </w:r>
    </w:p>
    <w:p w14:paraId="5942B5D1" w14:textId="77777777" w:rsidR="004B41DE" w:rsidRDefault="004B41DE" w:rsidP="004B41DE">
      <w:r>
        <w:t xml:space="preserve">            int r = x + </w:t>
      </w:r>
      <w:proofErr w:type="spellStart"/>
      <w:r>
        <w:t>i</w:t>
      </w:r>
      <w:proofErr w:type="spellEnd"/>
      <w:r>
        <w:t>, c = y + j;</w:t>
      </w:r>
    </w:p>
    <w:p w14:paraId="6F45F215" w14:textId="77777777" w:rsidR="004B41DE" w:rsidRDefault="004B41DE" w:rsidP="004B41DE">
      <w:r>
        <w:t xml:space="preserve">            if (r &gt;= 0 &amp;&amp; r &lt; GRID_SIZE &amp;&amp; c &gt;= 0 &amp;&amp; c &lt; GRID_SIZE)</w:t>
      </w:r>
    </w:p>
    <w:p w14:paraId="696503B1" w14:textId="77777777" w:rsidR="004B41DE" w:rsidRDefault="004B41DE" w:rsidP="004B41DE">
      <w:r>
        <w:t xml:space="preserve">                count += grid[r][c];</w:t>
      </w:r>
    </w:p>
    <w:p w14:paraId="634B8513" w14:textId="77777777" w:rsidR="004B41DE" w:rsidRDefault="004B41DE" w:rsidP="004B41DE">
      <w:r>
        <w:t xml:space="preserve">        }</w:t>
      </w:r>
    </w:p>
    <w:p w14:paraId="633D19B2" w14:textId="77777777" w:rsidR="004B41DE" w:rsidRDefault="004B41DE" w:rsidP="004B41DE">
      <w:r>
        <w:lastRenderedPageBreak/>
        <w:t xml:space="preserve">    return count;</w:t>
      </w:r>
    </w:p>
    <w:p w14:paraId="3A0F9BCE" w14:textId="77777777" w:rsidR="004B41DE" w:rsidRDefault="004B41DE" w:rsidP="004B41DE">
      <w:r>
        <w:t>}</w:t>
      </w:r>
    </w:p>
    <w:p w14:paraId="03D8F506" w14:textId="77777777" w:rsidR="004B41DE" w:rsidRDefault="004B41DE" w:rsidP="004B41DE"/>
    <w:p w14:paraId="353C89B9" w14:textId="77777777" w:rsidR="004B41DE" w:rsidRDefault="004B41DE" w:rsidP="004B41DE">
      <w:r>
        <w:t xml:space="preserve">void </w:t>
      </w:r>
      <w:proofErr w:type="spellStart"/>
      <w:proofErr w:type="gramStart"/>
      <w:r>
        <w:t>nextGen</w:t>
      </w:r>
      <w:proofErr w:type="spellEnd"/>
      <w:r>
        <w:t>(</w:t>
      </w:r>
      <w:proofErr w:type="gramEnd"/>
      <w:r>
        <w:t xml:space="preserve">int </w:t>
      </w:r>
      <w:proofErr w:type="gramStart"/>
      <w:r>
        <w:t>grid[</w:t>
      </w:r>
      <w:proofErr w:type="gramEnd"/>
      <w:r>
        <w:t>GRID_</w:t>
      </w:r>
      <w:proofErr w:type="gramStart"/>
      <w:r>
        <w:t>SIZE][</w:t>
      </w:r>
      <w:proofErr w:type="gramEnd"/>
      <w:r>
        <w:t>GRID_SIZE]) {</w:t>
      </w:r>
    </w:p>
    <w:p w14:paraId="6E7C4DEE" w14:textId="77777777" w:rsidR="004B41DE" w:rsidRDefault="004B41DE" w:rsidP="004B41DE">
      <w:r>
        <w:t xml:space="preserve">    int </w:t>
      </w:r>
      <w:proofErr w:type="gramStart"/>
      <w:r>
        <w:t>temp[</w:t>
      </w:r>
      <w:proofErr w:type="gramEnd"/>
      <w:r>
        <w:t>SIZE][SIZE] = {0};</w:t>
      </w:r>
    </w:p>
    <w:p w14:paraId="31C6877E" w14:textId="77777777" w:rsidR="004B41DE" w:rsidRDefault="004B41DE" w:rsidP="004B41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GRID_SIZE; </w:t>
      </w:r>
      <w:proofErr w:type="spellStart"/>
      <w:r>
        <w:t>i</w:t>
      </w:r>
      <w:proofErr w:type="spellEnd"/>
      <w:r>
        <w:t>++)</w:t>
      </w:r>
    </w:p>
    <w:p w14:paraId="2848B322" w14:textId="77777777" w:rsidR="004B41DE" w:rsidRDefault="004B41DE" w:rsidP="004B41DE">
      <w:r>
        <w:t xml:space="preserve">        for (int j = 0; j &lt; GRID_SIZE; </w:t>
      </w:r>
      <w:proofErr w:type="spellStart"/>
      <w:r>
        <w:t>j++</w:t>
      </w:r>
      <w:proofErr w:type="spellEnd"/>
      <w:r>
        <w:t>) {</w:t>
      </w:r>
    </w:p>
    <w:p w14:paraId="080CE856" w14:textId="77777777" w:rsidR="004B41DE" w:rsidRDefault="004B41DE" w:rsidP="004B41DE">
      <w:r>
        <w:t xml:space="preserve">            int n = </w:t>
      </w:r>
      <w:proofErr w:type="spellStart"/>
      <w:proofErr w:type="gramStart"/>
      <w:r>
        <w:t>countNeighbors</w:t>
      </w:r>
      <w:proofErr w:type="spellEnd"/>
      <w:r>
        <w:t>(</w:t>
      </w:r>
      <w:proofErr w:type="gramEnd"/>
      <w:r>
        <w:t xml:space="preserve">grid, </w:t>
      </w:r>
      <w:proofErr w:type="spellStart"/>
      <w:r>
        <w:t>i</w:t>
      </w:r>
      <w:proofErr w:type="spellEnd"/>
      <w:r>
        <w:t>, j);</w:t>
      </w:r>
    </w:p>
    <w:p w14:paraId="7239DB91" w14:textId="77777777" w:rsidR="004B41DE" w:rsidRDefault="004B41DE" w:rsidP="004B41DE">
      <w:r>
        <w:t xml:space="preserve">            if (grid[</w:t>
      </w:r>
      <w:proofErr w:type="spellStart"/>
      <w:r>
        <w:t>i</w:t>
      </w:r>
      <w:proofErr w:type="spellEnd"/>
      <w:r>
        <w:t>][j] &amp;&amp; (n == 2 || n == 3)) temp[</w:t>
      </w:r>
      <w:proofErr w:type="spellStart"/>
      <w:r>
        <w:t>i</w:t>
      </w:r>
      <w:proofErr w:type="spellEnd"/>
      <w:r>
        <w:t>][j] = 1;</w:t>
      </w:r>
    </w:p>
    <w:p w14:paraId="30A94FF3" w14:textId="77777777" w:rsidR="004B41DE" w:rsidRDefault="004B41DE" w:rsidP="004B41DE">
      <w:r>
        <w:t xml:space="preserve">            if </w:t>
      </w:r>
      <w:proofErr w:type="gramStart"/>
      <w:r>
        <w:t>(!grid</w:t>
      </w:r>
      <w:proofErr w:type="gramEnd"/>
      <w:r>
        <w:t>[</w:t>
      </w:r>
      <w:proofErr w:type="spellStart"/>
      <w:r>
        <w:t>i</w:t>
      </w:r>
      <w:proofErr w:type="spellEnd"/>
      <w:r>
        <w:t>][j] &amp;&amp; n == 3) temp[</w:t>
      </w:r>
      <w:proofErr w:type="spellStart"/>
      <w:r>
        <w:t>i</w:t>
      </w:r>
      <w:proofErr w:type="spellEnd"/>
      <w:r>
        <w:t>][j] = 1;</w:t>
      </w:r>
    </w:p>
    <w:p w14:paraId="6A6CE3EF" w14:textId="77777777" w:rsidR="004B41DE" w:rsidRDefault="004B41DE" w:rsidP="004B41DE">
      <w:r>
        <w:t xml:space="preserve">        }</w:t>
      </w:r>
    </w:p>
    <w:p w14:paraId="6E712CAD" w14:textId="77777777" w:rsidR="004B41DE" w:rsidRDefault="004B41DE" w:rsidP="004B41D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GRID_SIZE; </w:t>
      </w:r>
      <w:proofErr w:type="spellStart"/>
      <w:r>
        <w:t>i</w:t>
      </w:r>
      <w:proofErr w:type="spellEnd"/>
      <w:r>
        <w:t>++)</w:t>
      </w:r>
    </w:p>
    <w:p w14:paraId="06CBD56C" w14:textId="77777777" w:rsidR="004B41DE" w:rsidRDefault="004B41DE" w:rsidP="004B41DE">
      <w:r>
        <w:t xml:space="preserve">        for (int j = 0; j &lt; GRID_SIZE; </w:t>
      </w:r>
      <w:proofErr w:type="spellStart"/>
      <w:r>
        <w:t>j++</w:t>
      </w:r>
      <w:proofErr w:type="spellEnd"/>
      <w:r>
        <w:t>)</w:t>
      </w:r>
    </w:p>
    <w:p w14:paraId="54C74B5A" w14:textId="77777777" w:rsidR="004B41DE" w:rsidRDefault="004B41DE" w:rsidP="004B41DE">
      <w:r>
        <w:t xml:space="preserve">            grid[</w:t>
      </w:r>
      <w:proofErr w:type="spellStart"/>
      <w:r>
        <w:t>i</w:t>
      </w:r>
      <w:proofErr w:type="spellEnd"/>
      <w:r>
        <w:t>][j] = temp[</w:t>
      </w:r>
      <w:proofErr w:type="spellStart"/>
      <w:r>
        <w:t>i</w:t>
      </w:r>
      <w:proofErr w:type="spellEnd"/>
      <w:r>
        <w:t>][j];</w:t>
      </w:r>
    </w:p>
    <w:p w14:paraId="7CA2A198" w14:textId="77777777" w:rsidR="004B41DE" w:rsidRDefault="004B41DE" w:rsidP="004B41DE">
      <w:r>
        <w:t>}</w:t>
      </w:r>
    </w:p>
    <w:p w14:paraId="061E45A0" w14:textId="77777777" w:rsidR="004B41DE" w:rsidRDefault="004B41DE" w:rsidP="004B41DE"/>
    <w:p w14:paraId="5261B2E9" w14:textId="77777777" w:rsidR="004B41DE" w:rsidRDefault="004B41DE" w:rsidP="004B41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197FCC" w14:textId="77777777" w:rsidR="004B41DE" w:rsidRDefault="004B41DE" w:rsidP="004B41DE">
      <w:r>
        <w:t xml:space="preserve">    int </w:t>
      </w:r>
      <w:proofErr w:type="gramStart"/>
      <w:r>
        <w:t>grid[</w:t>
      </w:r>
      <w:proofErr w:type="gramEnd"/>
      <w:r>
        <w:t>GRID_</w:t>
      </w:r>
      <w:proofErr w:type="gramStart"/>
      <w:r>
        <w:t>SIZE][</w:t>
      </w:r>
      <w:proofErr w:type="gramEnd"/>
      <w:r>
        <w:t>GRID_SIZE] = {0};</w:t>
      </w:r>
    </w:p>
    <w:p w14:paraId="32485ED8" w14:textId="77777777" w:rsidR="004B41DE" w:rsidRDefault="004B41DE" w:rsidP="004B41DE">
      <w:r>
        <w:t xml:space="preserve">    // Simple pattern</w:t>
      </w:r>
    </w:p>
    <w:p w14:paraId="1D6B64FB" w14:textId="77777777" w:rsidR="004B41DE" w:rsidRDefault="004B41DE" w:rsidP="004B41DE">
      <w:r>
        <w:t xml:space="preserve">    </w:t>
      </w:r>
      <w:proofErr w:type="gramStart"/>
      <w:r>
        <w:t>grid[</w:t>
      </w:r>
      <w:proofErr w:type="gramEnd"/>
      <w:r>
        <w:t xml:space="preserve">1][2] = </w:t>
      </w:r>
      <w:proofErr w:type="gramStart"/>
      <w:r>
        <w:t>grid[</w:t>
      </w:r>
      <w:proofErr w:type="gramEnd"/>
      <w:r>
        <w:t xml:space="preserve">2][2] = </w:t>
      </w:r>
      <w:proofErr w:type="gramStart"/>
      <w:r>
        <w:t>grid[</w:t>
      </w:r>
      <w:proofErr w:type="gramEnd"/>
      <w:r>
        <w:t>3][2] = 1;</w:t>
      </w:r>
    </w:p>
    <w:p w14:paraId="3C0DA2DD" w14:textId="77777777" w:rsidR="004B41DE" w:rsidRDefault="004B41DE" w:rsidP="004B41DE"/>
    <w:p w14:paraId="722DBC2B" w14:textId="77777777" w:rsidR="004B41DE" w:rsidRDefault="004B41DE" w:rsidP="004B41DE">
      <w:r>
        <w:t xml:space="preserve">    for (int gen = 0; gen &lt; 10; gen++) {</w:t>
      </w:r>
    </w:p>
    <w:p w14:paraId="5F98AD30" w14:textId="77777777" w:rsidR="004B41DE" w:rsidRDefault="004B41DE" w:rsidP="004B41DE">
      <w:r>
        <w:t xml:space="preserve">        </w:t>
      </w:r>
      <w:proofErr w:type="spellStart"/>
      <w:r>
        <w:t>printGrid</w:t>
      </w:r>
      <w:proofErr w:type="spellEnd"/>
      <w:r>
        <w:t>(grid);</w:t>
      </w:r>
    </w:p>
    <w:p w14:paraId="7F38F61B" w14:textId="77777777" w:rsidR="004B41DE" w:rsidRDefault="004B41DE" w:rsidP="004B41DE">
      <w:r>
        <w:t xml:space="preserve">        </w:t>
      </w:r>
      <w:proofErr w:type="spellStart"/>
      <w:r>
        <w:t>nextGen</w:t>
      </w:r>
      <w:proofErr w:type="spellEnd"/>
      <w:r>
        <w:t>(grid);</w:t>
      </w:r>
    </w:p>
    <w:p w14:paraId="47466AAF" w14:textId="77777777" w:rsidR="004B41DE" w:rsidRDefault="004B41DE" w:rsidP="004B41DE">
      <w:r>
        <w:t xml:space="preserve">        </w:t>
      </w:r>
      <w:proofErr w:type="gramStart"/>
      <w:r>
        <w:t>Sleep(</w:t>
      </w:r>
      <w:proofErr w:type="gramEnd"/>
      <w:r>
        <w:t>500); // half second delay</w:t>
      </w:r>
    </w:p>
    <w:p w14:paraId="7377A598" w14:textId="77777777" w:rsidR="004B41DE" w:rsidRDefault="004B41DE" w:rsidP="004B41DE">
      <w:r>
        <w:t xml:space="preserve">    }</w:t>
      </w:r>
    </w:p>
    <w:p w14:paraId="5018B93F" w14:textId="77777777" w:rsidR="004B41DE" w:rsidRDefault="004B41DE" w:rsidP="004B41DE"/>
    <w:p w14:paraId="5F8777A2" w14:textId="77777777" w:rsidR="004B41DE" w:rsidRDefault="004B41DE" w:rsidP="004B41DE">
      <w:r>
        <w:lastRenderedPageBreak/>
        <w:t xml:space="preserve">    return 0;</w:t>
      </w:r>
    </w:p>
    <w:p w14:paraId="6B056235" w14:textId="77777777" w:rsidR="004B41DE" w:rsidRDefault="004B41DE" w:rsidP="004B41DE">
      <w:r>
        <w:t>}</w:t>
      </w:r>
    </w:p>
    <w:p w14:paraId="48957BB9" w14:textId="77777777" w:rsidR="004B41DE" w:rsidRDefault="004B41DE" w:rsidP="004B41DE"/>
    <w:p w14:paraId="29B83469" w14:textId="77777777" w:rsidR="004B41DE" w:rsidRDefault="004B41DE" w:rsidP="004B41DE">
      <w:r>
        <w:t>/*How it works:</w:t>
      </w:r>
    </w:p>
    <w:p w14:paraId="1ABF6F92" w14:textId="77777777" w:rsidR="004B41DE" w:rsidRDefault="004B41DE" w:rsidP="004B41DE"/>
    <w:p w14:paraId="3D27FC32" w14:textId="77777777" w:rsidR="004B41DE" w:rsidRDefault="004B41DE" w:rsidP="004B41DE">
      <w:r>
        <w:t>Fixed 5x5 grid</w:t>
      </w:r>
    </w:p>
    <w:p w14:paraId="4202E0EE" w14:textId="77777777" w:rsidR="004B41DE" w:rsidRDefault="004B41DE" w:rsidP="004B41DE"/>
    <w:p w14:paraId="037BF157" w14:textId="77777777" w:rsidR="004B41DE" w:rsidRDefault="004B41DE" w:rsidP="004B41DE">
      <w:r>
        <w:t>Simple vertical line pattern</w:t>
      </w:r>
    </w:p>
    <w:p w14:paraId="44E65924" w14:textId="77777777" w:rsidR="004B41DE" w:rsidRDefault="004B41DE" w:rsidP="004B41DE"/>
    <w:p w14:paraId="53F69F4E" w14:textId="77777777" w:rsidR="004B41DE" w:rsidRDefault="004B41DE" w:rsidP="004B41DE">
      <w:r>
        <w:t>Updates for 10 generations</w:t>
      </w:r>
    </w:p>
    <w:p w14:paraId="374A5C63" w14:textId="77777777" w:rsidR="004B41DE" w:rsidRDefault="004B41DE" w:rsidP="004B41DE"/>
    <w:p w14:paraId="3AC70EC4" w14:textId="77777777" w:rsidR="004B41DE" w:rsidRDefault="004B41DE" w:rsidP="004B41DE">
      <w:r>
        <w:t xml:space="preserve">Uses * for alive </w:t>
      </w:r>
      <w:proofErr w:type="gramStart"/>
      <w:r>
        <w:t>and .</w:t>
      </w:r>
      <w:proofErr w:type="gramEnd"/>
      <w:r>
        <w:t xml:space="preserve"> for dead</w:t>
      </w:r>
    </w:p>
    <w:p w14:paraId="4EAF89D7" w14:textId="1CE14CE9" w:rsidR="006E4691" w:rsidRDefault="004B41DE" w:rsidP="006E4691">
      <w:r>
        <w:t>Ready to run on </w:t>
      </w:r>
      <w:proofErr w:type="gramStart"/>
      <w:r>
        <w:t>Windows.*</w:t>
      </w:r>
      <w:proofErr w:type="gramEnd"/>
      <w:r>
        <w:t>/</w:t>
      </w:r>
    </w:p>
    <w:p w14:paraId="4467D6B3" w14:textId="77777777" w:rsidR="006E4691" w:rsidRDefault="006E4691" w:rsidP="006E4691"/>
    <w:p w14:paraId="63BBC2CB" w14:textId="77777777" w:rsidR="006E4691" w:rsidRDefault="006E4691" w:rsidP="006E4691"/>
    <w:p w14:paraId="14B56184" w14:textId="77777777" w:rsidR="006E4691" w:rsidRDefault="006E4691" w:rsidP="006E4691"/>
    <w:p w14:paraId="5296C11B" w14:textId="77777777" w:rsidR="006E4691" w:rsidRDefault="006E4691" w:rsidP="006E4691"/>
    <w:p w14:paraId="1771BCD9" w14:textId="77777777" w:rsidR="006E4691" w:rsidRDefault="006E4691" w:rsidP="006E4691"/>
    <w:p w14:paraId="575B8070" w14:textId="77777777" w:rsidR="006E4691" w:rsidRDefault="006E4691" w:rsidP="006E4691"/>
    <w:p w14:paraId="7E0C4067" w14:textId="77777777" w:rsidR="006E4691" w:rsidRDefault="006E4691" w:rsidP="006E4691"/>
    <w:p w14:paraId="6D811326" w14:textId="77777777" w:rsidR="006E4691" w:rsidRDefault="006E4691" w:rsidP="006E4691"/>
    <w:p w14:paraId="259AC1D4" w14:textId="77777777" w:rsidR="006E4691" w:rsidRDefault="006E4691" w:rsidP="006E4691"/>
    <w:p w14:paraId="5D434FD8" w14:textId="77777777" w:rsidR="006E4691" w:rsidRDefault="006E4691" w:rsidP="006E4691"/>
    <w:p w14:paraId="10634072" w14:textId="77777777" w:rsidR="006E4691" w:rsidRDefault="006E4691" w:rsidP="006E4691"/>
    <w:p w14:paraId="734D0DA9" w14:textId="0F586F39" w:rsidR="00457BEB" w:rsidRDefault="004B41DE" w:rsidP="00457BEB">
      <w:pPr>
        <w:pStyle w:val="Heading1"/>
      </w:pPr>
      <w:r>
        <w:lastRenderedPageBreak/>
        <w:t>Console Output</w:t>
      </w:r>
    </w:p>
    <w:tbl>
      <w:tblPr>
        <w:tblStyle w:val="TableGrid"/>
        <w:tblpPr w:leftFromText="180" w:rightFromText="180" w:vertAnchor="text" w:tblpY="1"/>
        <w:tblOverlap w:val="never"/>
        <w:tblW w:w="42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tting options layout table"/>
      </w:tblPr>
      <w:tblGrid>
        <w:gridCol w:w="8016"/>
      </w:tblGrid>
      <w:tr w:rsidR="004B41DE" w:rsidRPr="00D902A4" w14:paraId="41C9281B" w14:textId="77777777" w:rsidTr="006E4691">
        <w:tc>
          <w:tcPr>
            <w:tcW w:w="8016" w:type="dxa"/>
            <w:tcMar>
              <w:left w:w="0" w:type="dxa"/>
            </w:tcMar>
            <w:vAlign w:val="center"/>
          </w:tcPr>
          <w:p w14:paraId="11F01102" w14:textId="7FB3AD45" w:rsidR="004B41DE" w:rsidRPr="00D902A4" w:rsidRDefault="004B41DE" w:rsidP="006E4691">
            <w:pPr>
              <w:spacing w:after="160" w:line="259" w:lineRule="auto"/>
            </w:pPr>
          </w:p>
        </w:tc>
      </w:tr>
      <w:tr w:rsidR="006E4691" w:rsidRPr="00D902A4" w14:paraId="30AED765" w14:textId="77777777" w:rsidTr="006E4691">
        <w:tc>
          <w:tcPr>
            <w:tcW w:w="8016" w:type="dxa"/>
            <w:tcMar>
              <w:left w:w="0" w:type="dxa"/>
            </w:tcMar>
            <w:vAlign w:val="center"/>
          </w:tcPr>
          <w:p w14:paraId="2F2EC7AC" w14:textId="387C9292" w:rsidR="006E4691" w:rsidRDefault="006E4691" w:rsidP="006E4691">
            <w:pPr>
              <w:spacing w:after="160"/>
              <w:rPr>
                <w:noProof/>
              </w:rPr>
            </w:pPr>
            <w:r>
              <w:rPr>
                <w:noProof/>
              </w:rPr>
              <w:t>Initial Pattern(Generation 0):</w:t>
            </w:r>
          </w:p>
        </w:tc>
      </w:tr>
      <w:tr w:rsidR="006E4691" w:rsidRPr="00D902A4" w14:paraId="3D168D57" w14:textId="77777777" w:rsidTr="006E4691">
        <w:tc>
          <w:tcPr>
            <w:tcW w:w="8016" w:type="dxa"/>
            <w:tcMar>
              <w:left w:w="0" w:type="dxa"/>
            </w:tcMar>
            <w:vAlign w:val="center"/>
          </w:tcPr>
          <w:p w14:paraId="66614810" w14:textId="05E0EF83" w:rsidR="006E4691" w:rsidRDefault="006E4691" w:rsidP="006E4691">
            <w:pPr>
              <w:spacing w:after="1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513807" wp14:editId="26DE5711">
                  <wp:extent cx="5090160" cy="2772680"/>
                  <wp:effectExtent l="0" t="0" r="0" b="8890"/>
                  <wp:docPr id="114716774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167740" name="Picture 11471677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667" cy="2909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691" w:rsidRPr="00D902A4" w14:paraId="22AF0DBF" w14:textId="77777777" w:rsidTr="006E4691">
        <w:tc>
          <w:tcPr>
            <w:tcW w:w="8016" w:type="dxa"/>
            <w:tcMar>
              <w:left w:w="0" w:type="dxa"/>
            </w:tcMar>
            <w:vAlign w:val="center"/>
          </w:tcPr>
          <w:p w14:paraId="4901D0F4" w14:textId="0F56326A" w:rsidR="006E4691" w:rsidRDefault="00F737F5" w:rsidP="006E4691">
            <w:pPr>
              <w:spacing w:after="160"/>
              <w:rPr>
                <w:noProof/>
              </w:rPr>
            </w:pPr>
            <w:r>
              <w:rPr>
                <w:noProof/>
              </w:rPr>
              <w:t>Generation 1:</w:t>
            </w:r>
          </w:p>
          <w:p w14:paraId="2EEF0567" w14:textId="77777777" w:rsidR="006E4691" w:rsidRDefault="006E4691" w:rsidP="006E4691">
            <w:pPr>
              <w:spacing w:after="160"/>
              <w:rPr>
                <w:noProof/>
              </w:rPr>
            </w:pPr>
          </w:p>
        </w:tc>
      </w:tr>
    </w:tbl>
    <w:p w14:paraId="5D7266C1" w14:textId="77777777" w:rsidR="006E4691" w:rsidRPr="006E4691" w:rsidRDefault="006E4691" w:rsidP="006E4691"/>
    <w:p w14:paraId="1E793E40" w14:textId="77777777" w:rsidR="006E4691" w:rsidRPr="006E4691" w:rsidRDefault="006E4691" w:rsidP="006E4691"/>
    <w:p w14:paraId="747452E2" w14:textId="77777777" w:rsidR="006E4691" w:rsidRPr="006E4691" w:rsidRDefault="006E4691" w:rsidP="006E4691"/>
    <w:p w14:paraId="6E5065BD" w14:textId="77777777" w:rsidR="006E4691" w:rsidRPr="006E4691" w:rsidRDefault="006E4691" w:rsidP="006E4691"/>
    <w:p w14:paraId="6AD9CBF6" w14:textId="77777777" w:rsidR="006E4691" w:rsidRPr="006E4691" w:rsidRDefault="006E4691" w:rsidP="006E4691"/>
    <w:p w14:paraId="07BC8110" w14:textId="77777777" w:rsidR="006E4691" w:rsidRPr="006E4691" w:rsidRDefault="006E4691" w:rsidP="006E4691"/>
    <w:p w14:paraId="2B8DDACA" w14:textId="6A4FB15B" w:rsidR="006E4691" w:rsidRDefault="006E4691" w:rsidP="007378F1">
      <w:pPr>
        <w:spacing w:before="0"/>
      </w:pPr>
    </w:p>
    <w:p w14:paraId="6E255D7F" w14:textId="39DCD797" w:rsidR="006E4691" w:rsidRDefault="006E4691" w:rsidP="007378F1">
      <w:pPr>
        <w:spacing w:before="0"/>
      </w:pPr>
    </w:p>
    <w:p w14:paraId="26C9F7F2" w14:textId="77777777" w:rsidR="006E4691" w:rsidRDefault="006E4691" w:rsidP="007378F1">
      <w:pPr>
        <w:spacing w:before="0"/>
      </w:pPr>
    </w:p>
    <w:p w14:paraId="1D856993" w14:textId="77777777" w:rsidR="006E4691" w:rsidRDefault="006E4691" w:rsidP="007378F1">
      <w:pPr>
        <w:spacing w:before="0"/>
      </w:pPr>
    </w:p>
    <w:p w14:paraId="241C5059" w14:textId="77777777" w:rsidR="006E4691" w:rsidRDefault="006E4691" w:rsidP="007378F1">
      <w:pPr>
        <w:spacing w:before="0"/>
      </w:pPr>
    </w:p>
    <w:p w14:paraId="46275EFF" w14:textId="77777777" w:rsidR="006E4691" w:rsidRDefault="006E4691" w:rsidP="007378F1">
      <w:pPr>
        <w:spacing w:before="0"/>
      </w:pPr>
    </w:p>
    <w:p w14:paraId="56B70ADF" w14:textId="77777777" w:rsidR="006E4691" w:rsidRDefault="006E4691" w:rsidP="007378F1">
      <w:pPr>
        <w:spacing w:before="0"/>
      </w:pPr>
    </w:p>
    <w:p w14:paraId="33FB3882" w14:textId="5D210FAC" w:rsidR="007378F1" w:rsidRDefault="006E4691" w:rsidP="007378F1">
      <w:pPr>
        <w:spacing w:before="0"/>
      </w:pPr>
      <w:r>
        <w:br w:type="textWrapping" w:clear="all"/>
      </w:r>
      <w:r>
        <w:rPr>
          <w:noProof/>
        </w:rPr>
        <w:drawing>
          <wp:inline distT="0" distB="0" distL="0" distR="0" wp14:anchorId="586326F4" wp14:editId="6EDA46F0">
            <wp:extent cx="5090160" cy="2863215"/>
            <wp:effectExtent l="0" t="0" r="0" b="0"/>
            <wp:docPr id="1733284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84641" name="Picture 17332846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5F09" w14:textId="77777777" w:rsidR="00F737F5" w:rsidRDefault="00F737F5" w:rsidP="007378F1">
      <w:pPr>
        <w:spacing w:before="0"/>
      </w:pPr>
    </w:p>
    <w:p w14:paraId="31BF5063" w14:textId="02BAA021" w:rsidR="00F737F5" w:rsidRDefault="00F737F5" w:rsidP="007378F1">
      <w:pPr>
        <w:spacing w:before="0"/>
        <w:rPr>
          <w:noProof/>
        </w:rPr>
      </w:pPr>
      <w:r>
        <w:rPr>
          <w:noProof/>
        </w:rPr>
        <w:lastRenderedPageBreak/>
        <w:t>Generation 2:</w:t>
      </w:r>
    </w:p>
    <w:p w14:paraId="5E031D01" w14:textId="77777777" w:rsidR="00F737F5" w:rsidRDefault="00F737F5" w:rsidP="007378F1">
      <w:pPr>
        <w:spacing w:before="0"/>
        <w:rPr>
          <w:noProof/>
        </w:rPr>
      </w:pPr>
    </w:p>
    <w:p w14:paraId="5FD12634" w14:textId="78D8D70F" w:rsidR="006E4691" w:rsidRDefault="006E4691" w:rsidP="007378F1">
      <w:pPr>
        <w:spacing w:before="0"/>
      </w:pPr>
      <w:r>
        <w:rPr>
          <w:noProof/>
        </w:rPr>
        <w:drawing>
          <wp:inline distT="0" distB="0" distL="0" distR="0" wp14:anchorId="3470C6CD" wp14:editId="4B03F6B1">
            <wp:extent cx="5943600" cy="3343275"/>
            <wp:effectExtent l="0" t="0" r="0" b="9525"/>
            <wp:docPr id="894059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59646" name="Picture 8940596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6747" w14:textId="77777777" w:rsidR="00F737F5" w:rsidRDefault="00F737F5" w:rsidP="007378F1">
      <w:pPr>
        <w:spacing w:before="0"/>
      </w:pPr>
    </w:p>
    <w:p w14:paraId="309C81A2" w14:textId="189169B9" w:rsidR="00F737F5" w:rsidRDefault="00F737F5" w:rsidP="007378F1">
      <w:pPr>
        <w:spacing w:before="0"/>
      </w:pPr>
      <w:r>
        <w:t>Generation 3:</w:t>
      </w:r>
    </w:p>
    <w:p w14:paraId="07EF44B9" w14:textId="77777777" w:rsidR="0070468C" w:rsidRDefault="0070468C" w:rsidP="007378F1">
      <w:pPr>
        <w:spacing w:before="0"/>
      </w:pPr>
    </w:p>
    <w:p w14:paraId="4A3F1A24" w14:textId="6E96AF78" w:rsidR="0070468C" w:rsidRDefault="0070468C" w:rsidP="007378F1">
      <w:pPr>
        <w:spacing w:before="0"/>
      </w:pPr>
      <w:r>
        <w:rPr>
          <w:noProof/>
        </w:rPr>
        <w:drawing>
          <wp:inline distT="0" distB="0" distL="0" distR="0" wp14:anchorId="25D6904C" wp14:editId="3715CB5E">
            <wp:extent cx="5943600" cy="3343275"/>
            <wp:effectExtent l="0" t="0" r="0" b="9525"/>
            <wp:docPr id="2094064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64531" name="Picture 209406453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7381" w14:textId="77777777" w:rsidR="00F737F5" w:rsidRDefault="00F737F5" w:rsidP="007378F1">
      <w:pPr>
        <w:spacing w:before="0"/>
      </w:pPr>
    </w:p>
    <w:sectPr w:rsidR="00F737F5" w:rsidSect="00635B4D">
      <w:pgSz w:w="12240" w:h="15840"/>
      <w:pgMar w:top="1440" w:right="1440" w:bottom="1440" w:left="1440" w:header="288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C34A4" w14:textId="77777777" w:rsidR="008339E3" w:rsidRDefault="008339E3">
      <w:pPr>
        <w:spacing w:line="240" w:lineRule="auto"/>
      </w:pPr>
      <w:r>
        <w:separator/>
      </w:r>
    </w:p>
  </w:endnote>
  <w:endnote w:type="continuationSeparator" w:id="0">
    <w:p w14:paraId="1C07EE49" w14:textId="77777777" w:rsidR="008339E3" w:rsidRDefault="008339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DFEBB9" w14:textId="77777777" w:rsidR="008339E3" w:rsidRDefault="008339E3">
      <w:pPr>
        <w:spacing w:line="240" w:lineRule="auto"/>
      </w:pPr>
      <w:r>
        <w:separator/>
      </w:r>
    </w:p>
  </w:footnote>
  <w:footnote w:type="continuationSeparator" w:id="0">
    <w:p w14:paraId="33BE5E97" w14:textId="77777777" w:rsidR="008339E3" w:rsidRDefault="008339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01807274">
    <w:abstractNumId w:val="10"/>
  </w:num>
  <w:num w:numId="2" w16cid:durableId="779227728">
    <w:abstractNumId w:val="10"/>
    <w:lvlOverride w:ilvl="0">
      <w:startOverride w:val="1"/>
    </w:lvlOverride>
  </w:num>
  <w:num w:numId="3" w16cid:durableId="596326325">
    <w:abstractNumId w:val="10"/>
  </w:num>
  <w:num w:numId="4" w16cid:durableId="1346054947">
    <w:abstractNumId w:val="10"/>
    <w:lvlOverride w:ilvl="0">
      <w:startOverride w:val="1"/>
    </w:lvlOverride>
  </w:num>
  <w:num w:numId="5" w16cid:durableId="1013654049">
    <w:abstractNumId w:val="8"/>
  </w:num>
  <w:num w:numId="6" w16cid:durableId="266890238">
    <w:abstractNumId w:val="10"/>
    <w:lvlOverride w:ilvl="0">
      <w:startOverride w:val="1"/>
    </w:lvlOverride>
  </w:num>
  <w:num w:numId="7" w16cid:durableId="6167194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43715778">
    <w:abstractNumId w:val="9"/>
  </w:num>
  <w:num w:numId="9" w16cid:durableId="20824809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36949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6910156">
    <w:abstractNumId w:val="7"/>
  </w:num>
  <w:num w:numId="12" w16cid:durableId="1488129897">
    <w:abstractNumId w:val="6"/>
  </w:num>
  <w:num w:numId="13" w16cid:durableId="94180141">
    <w:abstractNumId w:val="5"/>
  </w:num>
  <w:num w:numId="14" w16cid:durableId="2010330261">
    <w:abstractNumId w:val="4"/>
  </w:num>
  <w:num w:numId="15" w16cid:durableId="1392847574">
    <w:abstractNumId w:val="3"/>
  </w:num>
  <w:num w:numId="16" w16cid:durableId="383137346">
    <w:abstractNumId w:val="2"/>
  </w:num>
  <w:num w:numId="17" w16cid:durableId="1115639857">
    <w:abstractNumId w:val="1"/>
  </w:num>
  <w:num w:numId="18" w16cid:durableId="67615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D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24088"/>
    <w:rsid w:val="00131CAB"/>
    <w:rsid w:val="001C2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926BF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0329"/>
    <w:rsid w:val="00457BEB"/>
    <w:rsid w:val="00461B2E"/>
    <w:rsid w:val="00475F17"/>
    <w:rsid w:val="00482CFC"/>
    <w:rsid w:val="00487996"/>
    <w:rsid w:val="00491910"/>
    <w:rsid w:val="004A2AF6"/>
    <w:rsid w:val="004A3D03"/>
    <w:rsid w:val="004B41DE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35B4D"/>
    <w:rsid w:val="00661DE5"/>
    <w:rsid w:val="006706DE"/>
    <w:rsid w:val="0069487E"/>
    <w:rsid w:val="006A648B"/>
    <w:rsid w:val="006B0B82"/>
    <w:rsid w:val="006B7EF2"/>
    <w:rsid w:val="006C3B5F"/>
    <w:rsid w:val="006D3A72"/>
    <w:rsid w:val="006E4691"/>
    <w:rsid w:val="006F53EE"/>
    <w:rsid w:val="0070468C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39E3"/>
    <w:rsid w:val="008360A8"/>
    <w:rsid w:val="008416E0"/>
    <w:rsid w:val="00853E64"/>
    <w:rsid w:val="0087025D"/>
    <w:rsid w:val="00895251"/>
    <w:rsid w:val="00897BFF"/>
    <w:rsid w:val="008B0A78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F85"/>
    <w:rsid w:val="00BA3CC7"/>
    <w:rsid w:val="00BF457D"/>
    <w:rsid w:val="00BF4775"/>
    <w:rsid w:val="00C26CDA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33B83"/>
    <w:rsid w:val="00F41B42"/>
    <w:rsid w:val="00F54BD0"/>
    <w:rsid w:val="00F633E4"/>
    <w:rsid w:val="00F737F5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9EB1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DA\AppData\Local\Microsoft\Office\16.0\DTS\en-PK%7b89F33990-371F-4011-A4A7-1914341A839C%7d\%7b3629BC73-4B59-402F-90C7-44A5C5179BAE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purl.org/dc/terms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230e9df3-be65-4c73-a93b-d1236ebd677e"/>
    <ds:schemaRef ds:uri="16c05727-aa75-4e4a-9b5f-8a80a1165891"/>
    <ds:schemaRef ds:uri="71af3243-3dd4-4a8d-8c0d-dd76da1f02a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{3629BC73-4B59-402F-90C7-44A5C5179BAE}tf10002117_win32</Template>
  <TotalTime>0</TotalTime>
  <Pages>9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2025-04-23T08:14:00Z</dcterms:created>
  <dcterms:modified xsi:type="dcterms:W3CDTF">2025-04-23T08:14:00Z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